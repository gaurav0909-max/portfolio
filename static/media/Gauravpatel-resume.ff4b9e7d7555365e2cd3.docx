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636"/>
        <w:tblW w:w="50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829"/>
      </w:tblGrid>
      <w:tr w:rsidR="007A0F44" w:rsidRPr="00565B06" w14:paraId="1EC03399" w14:textId="77777777" w:rsidTr="008E1176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38D26F74" w14:textId="77777777" w:rsidR="009D6592" w:rsidRDefault="009D6592" w:rsidP="008E1176">
            <w:pPr>
              <w:pStyle w:val="Title"/>
            </w:pPr>
            <w:r>
              <w:t>GAurav</w:t>
            </w:r>
          </w:p>
          <w:p w14:paraId="4814DABE" w14:textId="3A1F3BBF" w:rsidR="00E645EA" w:rsidRPr="00565B06" w:rsidRDefault="009D6592" w:rsidP="008E1176">
            <w:pPr>
              <w:pStyle w:val="Title"/>
            </w:pPr>
            <w:r>
              <w:t>patel</w:t>
            </w:r>
          </w:p>
        </w:tc>
        <w:tc>
          <w:tcPr>
            <w:tcW w:w="3829" w:type="dxa"/>
            <w:tcMar>
              <w:left w:w="144" w:type="dxa"/>
            </w:tcMar>
            <w:vAlign w:val="bottom"/>
          </w:tcPr>
          <w:p w14:paraId="631875A6" w14:textId="61B0F836" w:rsidR="007A0F44" w:rsidRPr="008635B9" w:rsidRDefault="00B93A24" w:rsidP="008E1176">
            <w:pPr>
              <w:pStyle w:val="ContactInfo"/>
              <w:rPr>
                <w:rFonts w:ascii="Font Awesome 5 Free Solid" w:hAnsi="Font Awesome 5 Free Solid"/>
                <w:sz w:val="20"/>
                <w:szCs w:val="20"/>
              </w:rPr>
            </w:pPr>
            <w:sdt>
              <w:sdtPr>
                <w:rPr>
                  <w:rFonts w:cstheme="minorHAnsi"/>
                  <w:b/>
                  <w:bCs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E5056162355149A0B1A7C2B9762CE7C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393FC5">
                  <w:rPr>
                    <w:rFonts w:cstheme="minorHAnsi"/>
                    <w:b/>
                    <w:bCs/>
                    <w:sz w:val="20"/>
                    <w:szCs w:val="20"/>
                  </w:rPr>
                  <w:t>Mehsana</w:t>
                </w:r>
                <w:proofErr w:type="spellEnd"/>
              </w:sdtContent>
            </w:sdt>
            <w:r w:rsidR="002425E9" w:rsidRPr="00DE4367">
              <w:rPr>
                <w:rFonts w:cstheme="minorHAnsi"/>
                <w:b/>
                <w:bCs/>
                <w:sz w:val="20"/>
                <w:szCs w:val="20"/>
              </w:rPr>
              <w:t>, Gujarat</w:t>
            </w:r>
            <w:r w:rsidR="00E84641" w:rsidRPr="008635B9">
              <w:rPr>
                <w:rFonts w:ascii="Font Awesome 5 Free Solid" w:hAnsi="Font Awesome 5 Free Solid"/>
                <w:sz w:val="20"/>
                <w:szCs w:val="20"/>
              </w:rPr>
              <w:t xml:space="preserve"> </w:t>
            </w:r>
            <w:r w:rsidR="00E84641" w:rsidRPr="008635B9">
              <w:rPr>
                <w:rFonts w:ascii="Font Awesome 5 Free Solid" w:hAnsi="Font Awesome 5 Free Solid"/>
                <w:sz w:val="20"/>
                <w:szCs w:val="20"/>
              </w:rPr>
              <w:t></w:t>
            </w:r>
          </w:p>
          <w:p w14:paraId="3C665E36" w14:textId="2744DF64" w:rsidR="007A0F44" w:rsidRDefault="00B93A24" w:rsidP="008E1176">
            <w:pPr>
              <w:pStyle w:val="ContactInfo"/>
            </w:pPr>
            <w:sdt>
              <w:sdtPr>
                <w:rPr>
                  <w:rFonts w:cstheme="minorHAnsi"/>
                  <w:b/>
                  <w:bCs/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90EAE11EA123421F877E998C0592A6C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20933">
                  <w:rPr>
                    <w:rFonts w:cstheme="minorHAnsi"/>
                    <w:b/>
                    <w:bCs/>
                    <w:sz w:val="20"/>
                    <w:szCs w:val="20"/>
                  </w:rPr>
                  <w:t xml:space="preserve">+91 </w:t>
                </w:r>
                <w:r w:rsidR="00DE2001">
                  <w:rPr>
                    <w:rFonts w:cstheme="minorHAnsi"/>
                    <w:b/>
                    <w:bCs/>
                    <w:sz w:val="20"/>
                    <w:szCs w:val="20"/>
                  </w:rPr>
                  <w:t>91066 51984</w:t>
                </w:r>
              </w:sdtContent>
            </w:sdt>
            <w:r w:rsidR="00B20933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20933" w:rsidRPr="00B20933">
              <w:rPr>
                <w:rFonts w:ascii="Font Awesome 5 Free Solid" w:hAnsi="Font Awesome 5 Free Solid"/>
                <w:b/>
                <w:bCs/>
              </w:rPr>
              <w:t></w:t>
            </w:r>
          </w:p>
          <w:p w14:paraId="3E390F97" w14:textId="0AF541E6" w:rsidR="007A0F44" w:rsidRPr="008F580A" w:rsidRDefault="00B93A24" w:rsidP="008E1176">
            <w:pPr>
              <w:pStyle w:val="ContactInfo"/>
              <w:rPr>
                <w:rFonts w:cstheme="minorHAnsi"/>
                <w:sz w:val="14"/>
                <w:szCs w:val="14"/>
              </w:rPr>
            </w:pPr>
            <w:sdt>
              <w:sdtPr>
                <w:rPr>
                  <w:rFonts w:ascii="Font Awesome 5 Free Solid" w:hAnsi="Font Awesome 5 Free Solid"/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178A0DC5B49341C29E9CF16E2A4C49C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E2001">
                  <w:rPr>
                    <w:rFonts w:ascii="Font Awesome 5 Free Solid" w:hAnsi="Font Awesome 5 Free Solid"/>
                    <w:sz w:val="20"/>
                    <w:szCs w:val="20"/>
                  </w:rPr>
                  <w:t>Gp627853@gmail.com</w:t>
                </w:r>
                <w:r w:rsidR="00965773" w:rsidRPr="00DB1455">
                  <w:rPr>
                    <w:rFonts w:ascii="Font Awesome 5 Free Solid" w:hAnsi="Font Awesome 5 Free Solid"/>
                    <w:sz w:val="20"/>
                    <w:szCs w:val="20"/>
                  </w:rPr>
                  <w:t xml:space="preserve"> </w:t>
                </w:r>
                <w:r w:rsidR="00965773" w:rsidRPr="00DB1455">
                  <w:rPr>
                    <w:rFonts w:ascii="Font Awesome 5 Free Solid" w:hAnsi="Font Awesome 5 Free Solid"/>
                    <w:sz w:val="20"/>
                    <w:szCs w:val="20"/>
                  </w:rPr>
                  <w:t xml:space="preserve">              </w:t>
                </w:r>
              </w:sdtContent>
            </w:sdt>
          </w:p>
          <w:p w14:paraId="6562EA37" w14:textId="083D067C" w:rsidR="007A0F44" w:rsidRPr="00565B06" w:rsidRDefault="007A0F44" w:rsidP="008E1176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12BB9275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E88327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C6CA81E" wp14:editId="3F1F8B90">
                      <wp:extent cx="274320" cy="274320"/>
                      <wp:effectExtent l="0" t="0" r="11430" b="1143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F08C31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xGRksOIOAAD9ZwAADgAAAAAAAAAAAAAAAAAuAgAAZHJz&#10;L2Uyb0RvYy54bWxQSwECLQAUAAYACAAAACEAGGrsh9kAAAADAQAADwAAAAAAAAAAAAAAAAA8EQAA&#10;ZHJzL2Rvd25yZXYueG1sUEsFBgAAAAAEAAQA8wAAAEIS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white [3201]" strokecolor="black [3200]" strokeweight="1pt"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" path="m54,l815,r17,3l847,10r11,12l866,37r3,17l866,71r-8,15l847,98r-15,8l815,108r-761,l37,106,22,98,10,86,3,71,,54,3,37,10,22,22,10,37,3,54,xe" fillcolor="white [3201]" strokecolor="black [3200]" strokeweight="1pt">
                        <v:stroke joinstyle="miter"/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" path="m54,l815,r17,2l847,10r11,12l866,37r3,17l866,71r-8,15l847,98r-15,7l815,108r-761,l37,105,22,98,10,86,3,71,,54,3,37,10,22,22,10,37,2,54,xe" fillcolor="white [3201]" strokecolor="black [3200]" strokeweight="1pt">
                        <v:stroke joinstyle="miter"/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" path="m54,l815,r17,3l847,11r11,12l866,37r3,18l866,72r-8,15l847,98r-15,8l815,109r-761,l37,106,22,98,10,87,3,72,,55,3,37,10,23,22,11,37,3,54,xe" fillcolor="white [3201]" strokecolor="black [3200]" strokeweight="1pt">
                        <v:stroke joinstyle="miter"/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A052725" w14:textId="77777777" w:rsidR="000E24AC" w:rsidRPr="00565B06" w:rsidRDefault="00B93A24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6BC6A11E9FF48218D572594D5F48FE5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030C7025" w14:textId="77777777" w:rsidR="000B1DDB" w:rsidRDefault="000B1DDB" w:rsidP="007850D1"/>
    <w:p w14:paraId="40EE4814" w14:textId="5254B523" w:rsidR="00A77B4D" w:rsidRPr="004463B0" w:rsidRDefault="00DE2001" w:rsidP="007850D1">
      <w:pPr>
        <w:rPr>
          <w:sz w:val="24"/>
          <w:szCs w:val="24"/>
        </w:rPr>
      </w:pPr>
      <w:r>
        <w:rPr>
          <w:sz w:val="24"/>
          <w:szCs w:val="24"/>
        </w:rPr>
        <w:t xml:space="preserve">I am an </w:t>
      </w:r>
      <w:r w:rsidRPr="00DE2001">
        <w:rPr>
          <w:sz w:val="24"/>
          <w:szCs w:val="24"/>
        </w:rPr>
        <w:t>enthusiastic</w:t>
      </w:r>
      <w:r>
        <w:rPr>
          <w:sz w:val="24"/>
          <w:szCs w:val="24"/>
        </w:rPr>
        <w:t>, dedicated and tech-driv</w:t>
      </w:r>
      <w:r w:rsidR="009D6592">
        <w:rPr>
          <w:sz w:val="24"/>
          <w:szCs w:val="24"/>
        </w:rPr>
        <w:t>en</w:t>
      </w:r>
      <w:r>
        <w:rPr>
          <w:sz w:val="24"/>
          <w:szCs w:val="24"/>
        </w:rPr>
        <w:t xml:space="preserve"> undergraduate</w:t>
      </w:r>
      <w:r w:rsidR="00E645EA" w:rsidRPr="004463B0">
        <w:rPr>
          <w:sz w:val="24"/>
          <w:szCs w:val="24"/>
        </w:rPr>
        <w:t xml:space="preserve">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Always looking to learn new technologies, enhance my skills and work towards the betterment of the society.</w:t>
      </w:r>
    </w:p>
    <w:p w14:paraId="577F2621" w14:textId="77777777" w:rsidR="000B1DDB" w:rsidRPr="00565B06" w:rsidRDefault="000B1DDB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0FBA772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04FFC3D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57C1D39" wp14:editId="1EB98075">
                      <wp:extent cx="274320" cy="274320"/>
                      <wp:effectExtent l="0" t="0" r="11430" b="1143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0C7C65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FrQ8cPwYAABSkAAA&#10;DgAAAAAAAAAAAAAAAAAuAgAAZHJzL2Uyb0RvYy54bWxQSwECLQAUAAYACAAAACEAGGrsh9kAAAAD&#10;AQAADwAAAAAAAAAAAAAAAABWGwAAZHJzL2Rvd25yZXYueG1sUEsFBgAAAAAEAAQA8wAAAFwcAAAA&#10;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white [3201]" strokecolor="black [3200]" strokeweight="1pt"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color="black [3200]" strokeweight="1pt">
                        <v:stroke joinstyle="miter"/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8C62E2" w14:textId="77777777" w:rsidR="00A77B4D" w:rsidRPr="00565B06" w:rsidRDefault="00B93A24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830EFF2454AE45549CEE22353D7B312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59FB5B0" w14:textId="77777777" w:rsidR="000B1DDB" w:rsidRDefault="000B1DDB" w:rsidP="00B47E1E">
      <w:pPr>
        <w:pStyle w:val="Heading2"/>
      </w:pPr>
    </w:p>
    <w:p w14:paraId="69602493" w14:textId="20217FB2" w:rsidR="00E645EA" w:rsidRDefault="009872C2" w:rsidP="00B47E1E">
      <w:pPr>
        <w:pStyle w:val="Heading2"/>
      </w:pPr>
      <w:r>
        <w:t xml:space="preserve"> B.E – Computer Science &amp; Engineering</w:t>
      </w:r>
    </w:p>
    <w:p w14:paraId="3208A903" w14:textId="2C299673" w:rsidR="00DE2001" w:rsidRDefault="00DE2001" w:rsidP="00B47E1E">
      <w:pPr>
        <w:pStyle w:val="Heading2"/>
        <w:rPr>
          <w:rStyle w:val="Emphasis"/>
        </w:rPr>
      </w:pPr>
      <w:r>
        <w:rPr>
          <w:rStyle w:val="Emphasis"/>
        </w:rPr>
        <w:t xml:space="preserve">Government Engineering College, </w:t>
      </w:r>
      <w:proofErr w:type="spellStart"/>
      <w:r>
        <w:rPr>
          <w:rStyle w:val="Emphasis"/>
        </w:rPr>
        <w:t>Patan</w:t>
      </w:r>
      <w:proofErr w:type="spellEnd"/>
    </w:p>
    <w:p w14:paraId="1B510996" w14:textId="1C565383" w:rsidR="007C0E0E" w:rsidRPr="00565B06" w:rsidRDefault="00E645EA" w:rsidP="00B47E1E">
      <w:pPr>
        <w:pStyle w:val="Heading2"/>
      </w:pPr>
      <w:r>
        <w:rPr>
          <w:rStyle w:val="Emphasis"/>
        </w:rPr>
        <w:t>Gujarat Technological University</w:t>
      </w:r>
      <w:r w:rsidR="00DE2001">
        <w:rPr>
          <w:rStyle w:val="Emphasis"/>
        </w:rPr>
        <w:t xml:space="preserve"> </w:t>
      </w:r>
      <w:r>
        <w:rPr>
          <w:rStyle w:val="Emphasis"/>
        </w:rPr>
        <w:t>(GTU)</w:t>
      </w:r>
    </w:p>
    <w:p w14:paraId="2FB545B2" w14:textId="273D6597" w:rsidR="007C0E0E" w:rsidRDefault="009872C2" w:rsidP="00E645EA">
      <w:pPr>
        <w:pStyle w:val="Heading3"/>
      </w:pPr>
      <w:r>
        <w:t>07/2019</w:t>
      </w:r>
      <w:r w:rsidR="007C0E0E" w:rsidRPr="00565B06">
        <w:t xml:space="preserve"> – </w:t>
      </w:r>
      <w:r>
        <w:t>present</w:t>
      </w:r>
      <w:r w:rsidR="00E645EA">
        <w:tab/>
      </w:r>
      <w:r w:rsidR="00E645EA">
        <w:tab/>
      </w:r>
      <w:r w:rsidR="00E645EA">
        <w:tab/>
      </w:r>
      <w:r w:rsidR="00E645EA">
        <w:tab/>
      </w:r>
      <w:r w:rsidR="00E645EA">
        <w:tab/>
      </w:r>
      <w:r w:rsidR="00E645EA">
        <w:tab/>
      </w:r>
      <w:r w:rsidR="00E645EA">
        <w:tab/>
      </w:r>
      <w:r w:rsidR="00DE2001">
        <w:t>Patan</w:t>
      </w:r>
      <w:r w:rsidR="00E645EA">
        <w:t>, gujarat</w:t>
      </w:r>
    </w:p>
    <w:p w14:paraId="7B1CBC4C" w14:textId="77777777" w:rsidR="000B1DDB" w:rsidRPr="00565B06" w:rsidRDefault="000B1DDB" w:rsidP="00E645EA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0FD96A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83F7E7A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C510271" wp14:editId="087696EF">
                      <wp:extent cx="274320" cy="274320"/>
                      <wp:effectExtent l="0" t="0" r="11430" b="1143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200006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DSqteKxhEAACRlAAAOAAAAAAAAAAAAAAAAAC4CAABkcnMv&#10;ZTJvRG9jLnhtbFBLAQItABQABgAIAAAAIQAYauyH2QAAAAMBAAAPAAAAAAAAAAAAAAAAACAUAABk&#10;cnMvZG93bnJldi54bWxQSwUGAAAAAAQABADzAAAAJ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white [3201]" strokecolor="black [3200]" strokeweight="1pt"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color="black [3200]" strokeweight="1pt">
                        <v:stroke joinstyle="miter"/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6E3ECBC" w14:textId="100F8255" w:rsidR="005E088C" w:rsidRPr="00565B06" w:rsidRDefault="00E645EA" w:rsidP="0004158B">
            <w:pPr>
              <w:pStyle w:val="Heading1"/>
              <w:outlineLvl w:val="0"/>
            </w:pPr>
            <w:r>
              <w:t>projects</w:t>
            </w:r>
          </w:p>
        </w:tc>
      </w:tr>
    </w:tbl>
    <w:p w14:paraId="7013F43C" w14:textId="77777777" w:rsidR="000B1DDB" w:rsidRDefault="000B1DDB" w:rsidP="00E645EA">
      <w:pPr>
        <w:pStyle w:val="Heading2"/>
      </w:pPr>
    </w:p>
    <w:p w14:paraId="6213F041" w14:textId="101AC2B9" w:rsidR="005E088C" w:rsidRDefault="008E1176" w:rsidP="00B47E1E">
      <w:pPr>
        <w:pStyle w:val="Heading2"/>
      </w:pPr>
      <w:proofErr w:type="spellStart"/>
      <w:r>
        <w:t>Youtube</w:t>
      </w:r>
      <w:proofErr w:type="spellEnd"/>
      <w:r>
        <w:t xml:space="preserve"> video downloader:</w:t>
      </w:r>
    </w:p>
    <w:p w14:paraId="05EA1368" w14:textId="77777777" w:rsidR="008E1176" w:rsidRDefault="00B93A24" w:rsidP="008E1176">
      <w:hyperlink r:id="rId12" w:history="1">
        <w:r w:rsidR="008E1176" w:rsidRPr="007F4EC9">
          <w:rPr>
            <w:rStyle w:val="Hyperlink"/>
          </w:rPr>
          <w:t>https://github.com/gaurav0909-max/py-youtube-downoader</w:t>
        </w:r>
      </w:hyperlink>
    </w:p>
    <w:p w14:paraId="78E620A7" w14:textId="63E023C2" w:rsidR="008E1176" w:rsidRDefault="008E1176" w:rsidP="008629CB">
      <w:r>
        <w:t xml:space="preserve">Technologies Used: Python,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Pytube</w:t>
      </w:r>
      <w:proofErr w:type="spellEnd"/>
    </w:p>
    <w:p w14:paraId="1198E4D9" w14:textId="35649E22" w:rsidR="008E1176" w:rsidRDefault="008E1176" w:rsidP="008E1176">
      <w:pPr>
        <w:pStyle w:val="Heading2"/>
      </w:pPr>
      <w:r>
        <w:t>Palindrome checker:</w:t>
      </w:r>
    </w:p>
    <w:p w14:paraId="7FF734AD" w14:textId="0A2356BE" w:rsidR="008E1176" w:rsidRDefault="00B93A24" w:rsidP="008629CB">
      <w:hyperlink r:id="rId13" w:history="1">
        <w:r w:rsidR="008E1176" w:rsidRPr="007F4EC9">
          <w:rPr>
            <w:rStyle w:val="Hyperlink"/>
          </w:rPr>
          <w:t>https://gaurav0909-max.github.io/palindrome-cheker-js/</w:t>
        </w:r>
      </w:hyperlink>
    </w:p>
    <w:p w14:paraId="14B418BA" w14:textId="19632CED" w:rsidR="008E1176" w:rsidRDefault="008E1176" w:rsidP="008629CB">
      <w:r>
        <w:t xml:space="preserve">Technologies Used: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3833826D" w14:textId="77777777" w:rsidR="000B1DDB" w:rsidRPr="00565B06" w:rsidRDefault="000B1DDB" w:rsidP="008629CB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410A40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AA61FE1" w14:textId="55FB4366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C20AFD6" wp14:editId="492D4C89">
                      <wp:extent cx="274320" cy="274320"/>
                      <wp:effectExtent l="0" t="0" r="11430" b="1143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DFC062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ma/FqpIQAAhdAAAA4A&#10;AAAAAAAAAAAAAAAALgIAAGRycy9lMm9Eb2MueG1sUEsBAi0AFAAGAAgAAAAhABhq7IfZAAAAAwEA&#10;AA8AAAAAAAAAAAAAAAAAAyQAAGRycy9kb3ducmV2LnhtbFBLBQYAAAAABAAEAPMAAAAJJQ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white [3201]" strokecolor="black [3200]" strokeweight="1pt"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" path="m35,l49,2r11,8l67,21r3,14l67,48,60,60,49,67,35,70,21,67,10,60,3,48,,35,3,21,10,10,21,2,35,xe" fillcolor="white [3201]" strokecolor="black [3200]" strokeweight="1pt">
                        <v:stroke joinstyle="miter"/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color="black [3200]" strokeweight="1pt">
                        <v:stroke joinstyle="miter"/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color="black [3200]" strokeweight="1pt">
                        <v:stroke joinstyle="miter"/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color="black [3200]" strokeweight="1pt">
                        <v:stroke joinstyle="miter"/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221C1B1" w14:textId="77777777" w:rsidR="00143224" w:rsidRPr="00565B06" w:rsidRDefault="00B93A24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AFAEAFF303EA41E78B3B14E377A7A2E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2AE96BD" w14:textId="77777777" w:rsidTr="004B6346">
        <w:trPr>
          <w:trHeight w:val="1143"/>
        </w:trPr>
        <w:tc>
          <w:tcPr>
            <w:tcW w:w="4320" w:type="dxa"/>
          </w:tcPr>
          <w:p w14:paraId="6D7AD684" w14:textId="77777777" w:rsidR="009872C2" w:rsidRPr="00565B06" w:rsidRDefault="009872C2" w:rsidP="009872C2">
            <w:pPr>
              <w:pStyle w:val="ListBullet"/>
              <w:spacing w:after="80"/>
            </w:pPr>
            <w:r>
              <w:t>HTML, CSS3</w:t>
            </w:r>
          </w:p>
          <w:p w14:paraId="33B750BE" w14:textId="6E34AFB2" w:rsidR="00316CE4" w:rsidRDefault="00114D4E" w:rsidP="00316CE4">
            <w:pPr>
              <w:pStyle w:val="ListBullet"/>
              <w:spacing w:after="80"/>
            </w:pPr>
            <w:r>
              <w:t>JAVA</w:t>
            </w:r>
            <w:r w:rsidR="009872C2">
              <w:t>SCRIPT</w:t>
            </w:r>
          </w:p>
          <w:p w14:paraId="7FBE3986" w14:textId="77777777" w:rsidR="009872C2" w:rsidRDefault="009872C2" w:rsidP="009872C2">
            <w:pPr>
              <w:pStyle w:val="ListBullet"/>
            </w:pPr>
            <w:r>
              <w:t>REACTJS</w:t>
            </w:r>
          </w:p>
          <w:p w14:paraId="65CCCF22" w14:textId="21A93FB7" w:rsidR="009872C2" w:rsidRPr="00565B06" w:rsidRDefault="009872C2" w:rsidP="009872C2">
            <w:pPr>
              <w:pStyle w:val="ListBullet"/>
            </w:pPr>
            <w:r>
              <w:t>NODEJS</w:t>
            </w:r>
          </w:p>
        </w:tc>
        <w:tc>
          <w:tcPr>
            <w:tcW w:w="4320" w:type="dxa"/>
            <w:tcMar>
              <w:left w:w="576" w:type="dxa"/>
            </w:tcMar>
          </w:tcPr>
          <w:p w14:paraId="1C846830" w14:textId="18264079" w:rsidR="009872C2" w:rsidRDefault="009872C2" w:rsidP="00565B06">
            <w:pPr>
              <w:pStyle w:val="ListBullet"/>
              <w:spacing w:after="80"/>
            </w:pPr>
            <w:r>
              <w:t>C++</w:t>
            </w:r>
            <w:r w:rsidR="00734D43">
              <w:t xml:space="preserve">                               </w:t>
            </w:r>
          </w:p>
          <w:p w14:paraId="2794332B" w14:textId="7B7BB9F5" w:rsidR="009872C2" w:rsidRDefault="009872C2" w:rsidP="00565B06">
            <w:pPr>
              <w:pStyle w:val="ListBullet"/>
              <w:spacing w:after="80"/>
            </w:pPr>
            <w:r>
              <w:t>PYTHON</w:t>
            </w:r>
          </w:p>
          <w:p w14:paraId="582ECAB9" w14:textId="16240AC7" w:rsidR="009872C2" w:rsidRPr="00565B06" w:rsidRDefault="009872C2" w:rsidP="00565B06">
            <w:pPr>
              <w:pStyle w:val="ListBullet"/>
              <w:spacing w:after="80"/>
            </w:pPr>
            <w:r>
              <w:t>DJANGO</w:t>
            </w:r>
          </w:p>
          <w:p w14:paraId="730DAE1D" w14:textId="5EF4B992" w:rsidR="00734D43" w:rsidRDefault="00114D4E" w:rsidP="00734D43">
            <w:pPr>
              <w:pStyle w:val="ListBullet"/>
              <w:spacing w:after="80"/>
            </w:pPr>
            <w:r>
              <w:t>MySQL</w:t>
            </w:r>
            <w:bookmarkStart w:id="0" w:name="_GoBack"/>
            <w:bookmarkEnd w:id="0"/>
          </w:p>
          <w:p w14:paraId="13919284" w14:textId="794A95C7" w:rsidR="00114D4E" w:rsidRPr="00565B06" w:rsidRDefault="00114D4E" w:rsidP="00114D4E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p w14:paraId="5BF1C157" w14:textId="0A4A37F5" w:rsidR="008629CB" w:rsidRDefault="008629CB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B6346" w:rsidRPr="00565B06" w14:paraId="60AB484E" w14:textId="77777777" w:rsidTr="003516F9">
        <w:tc>
          <w:tcPr>
            <w:tcW w:w="725" w:type="dxa"/>
            <w:tcMar>
              <w:right w:w="216" w:type="dxa"/>
            </w:tcMar>
            <w:vAlign w:val="bottom"/>
          </w:tcPr>
          <w:p w14:paraId="4BD6E837" w14:textId="77777777" w:rsidR="004B6346" w:rsidRPr="00565B06" w:rsidRDefault="004B6346" w:rsidP="003516F9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AFB4B0D" wp14:editId="30855FDA">
                      <wp:extent cx="274320" cy="274320"/>
                      <wp:effectExtent l="0" t="0" r="11430" b="1143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1A9EDF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Yu3MaSgRAAAOewAADgAAAAAAAAAA&#10;AAAAAAAuAgAAZHJzL2Uyb0RvYy54bWxQSwECLQAUAAYACAAAACEAGGrsh9kAAAADAQAADwAAAAAA&#10;AAAAAAAAAACCEwAAZHJzL2Rvd25yZXYueG1sUEsFBgAAAAAEAAQA8wAAAI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white [3201]" strokecolor="black [3200]" strokeweight="1pt">
                        <v:stroke joinstyle="miter"/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" path="m130,r27,3l181,10r22,12l223,38r16,20l251,80r7,24l261,131r-3,26l251,181r-12,23l223,223r-20,16l181,251r-24,8l130,261r-26,-2l80,251,57,239,38,223,22,204,10,181,2,157,,131,2,104,10,80,22,58,38,38,57,22,80,10,104,3,130,xe" fillcolor="white [3201]" strokecolor="black [3200]" strokeweight="1pt">
                        <v:stroke joinstyle="miter"/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01]" strokecolor="black [3200]" strokeweight="1pt">
                        <v:stroke joinstyle="miter"/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" path="m130,r27,3l181,10r23,12l223,38r16,20l251,80r7,24l261,131r-3,26l251,181r-12,23l223,223r-19,16l181,251r-24,8l130,261r-26,-2l80,251,58,239,38,223,22,204,10,181,3,157,,131,3,104,10,80,22,58,38,38,58,22,80,10,104,3,130,xe" fillcolor="white [3201]" strokecolor="black [3200]" strokeweight="1pt">
                        <v:stroke joinstyle="miter"/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E976285" w14:textId="25321C1C" w:rsidR="004B6346" w:rsidRPr="00565B06" w:rsidRDefault="004B6346" w:rsidP="003516F9">
            <w:pPr>
              <w:pStyle w:val="Heading1"/>
              <w:outlineLvl w:val="0"/>
            </w:pPr>
            <w:r>
              <w:t xml:space="preserve">Hobbies  </w:t>
            </w:r>
          </w:p>
        </w:tc>
      </w:tr>
    </w:tbl>
    <w:p w14:paraId="1A585F75" w14:textId="55EB2A54" w:rsidR="008629CB" w:rsidRPr="004B6346" w:rsidRDefault="004B6346" w:rsidP="00316C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Reading, Learning New Technology / Language</w:t>
      </w:r>
      <w:r w:rsidR="00B460FD">
        <w:rPr>
          <w:b/>
          <w:bCs/>
          <w:sz w:val="24"/>
          <w:szCs w:val="24"/>
        </w:rPr>
        <w:t xml:space="preserve">, </w:t>
      </w:r>
      <w:proofErr w:type="spellStart"/>
      <w:r w:rsidR="009872C2">
        <w:rPr>
          <w:b/>
          <w:bCs/>
          <w:sz w:val="24"/>
          <w:szCs w:val="24"/>
        </w:rPr>
        <w:t>Photography</w:t>
      </w:r>
      <w:proofErr w:type="gramStart"/>
      <w:r w:rsidR="008E1176">
        <w:rPr>
          <w:b/>
          <w:bCs/>
          <w:sz w:val="24"/>
          <w:szCs w:val="24"/>
        </w:rPr>
        <w:t>,Travelling</w:t>
      </w:r>
      <w:proofErr w:type="spellEnd"/>
      <w:proofErr w:type="gramEnd"/>
    </w:p>
    <w:sectPr w:rsidR="008629CB" w:rsidRPr="004B6346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01CFF" w14:textId="77777777" w:rsidR="00B93A24" w:rsidRDefault="00B93A24" w:rsidP="00F534FB">
      <w:pPr>
        <w:spacing w:after="0"/>
      </w:pPr>
      <w:r>
        <w:separator/>
      </w:r>
    </w:p>
  </w:endnote>
  <w:endnote w:type="continuationSeparator" w:id="0">
    <w:p w14:paraId="27DC4559" w14:textId="77777777" w:rsidR="00B93A24" w:rsidRDefault="00B93A2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altName w:val="Cambria Math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15AF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D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CC3AD" w14:textId="77777777" w:rsidR="00B93A24" w:rsidRDefault="00B93A24" w:rsidP="00F534FB">
      <w:pPr>
        <w:spacing w:after="0"/>
      </w:pPr>
      <w:r>
        <w:separator/>
      </w:r>
    </w:p>
  </w:footnote>
  <w:footnote w:type="continuationSeparator" w:id="0">
    <w:p w14:paraId="4FD21C8C" w14:textId="77777777" w:rsidR="00B93A24" w:rsidRDefault="00B93A2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4E205" w14:textId="77777777"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4DDCEE2" wp14:editId="6C5686B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ED534C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B8F08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EA"/>
    <w:rsid w:val="00002750"/>
    <w:rsid w:val="00004D4E"/>
    <w:rsid w:val="00011895"/>
    <w:rsid w:val="00013818"/>
    <w:rsid w:val="00020590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599E"/>
    <w:rsid w:val="00075B13"/>
    <w:rsid w:val="00092692"/>
    <w:rsid w:val="00096203"/>
    <w:rsid w:val="000A0229"/>
    <w:rsid w:val="000B1DDB"/>
    <w:rsid w:val="000E24AC"/>
    <w:rsid w:val="000E4A73"/>
    <w:rsid w:val="000F79EA"/>
    <w:rsid w:val="00114D4E"/>
    <w:rsid w:val="00134F92"/>
    <w:rsid w:val="00137DC1"/>
    <w:rsid w:val="00141B72"/>
    <w:rsid w:val="00143224"/>
    <w:rsid w:val="00145B33"/>
    <w:rsid w:val="001468F3"/>
    <w:rsid w:val="00152C3A"/>
    <w:rsid w:val="001539C4"/>
    <w:rsid w:val="00162BEE"/>
    <w:rsid w:val="00171E1B"/>
    <w:rsid w:val="00172F61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25E9"/>
    <w:rsid w:val="0025163F"/>
    <w:rsid w:val="00254330"/>
    <w:rsid w:val="00260F01"/>
    <w:rsid w:val="00275C94"/>
    <w:rsid w:val="00277638"/>
    <w:rsid w:val="0028164F"/>
    <w:rsid w:val="002823BE"/>
    <w:rsid w:val="00297ED0"/>
    <w:rsid w:val="002A3B00"/>
    <w:rsid w:val="002A4EDA"/>
    <w:rsid w:val="002B01E3"/>
    <w:rsid w:val="002B1899"/>
    <w:rsid w:val="002B3FC8"/>
    <w:rsid w:val="002F10E7"/>
    <w:rsid w:val="002F69E4"/>
    <w:rsid w:val="002F79AC"/>
    <w:rsid w:val="00300A98"/>
    <w:rsid w:val="0030724A"/>
    <w:rsid w:val="00307FBD"/>
    <w:rsid w:val="00313FA0"/>
    <w:rsid w:val="00316CE4"/>
    <w:rsid w:val="00323C3F"/>
    <w:rsid w:val="003279A4"/>
    <w:rsid w:val="00337114"/>
    <w:rsid w:val="0035004C"/>
    <w:rsid w:val="003571C8"/>
    <w:rsid w:val="00373F04"/>
    <w:rsid w:val="00383057"/>
    <w:rsid w:val="003854C8"/>
    <w:rsid w:val="00393FC5"/>
    <w:rsid w:val="00394447"/>
    <w:rsid w:val="0039703C"/>
    <w:rsid w:val="003974BB"/>
    <w:rsid w:val="003A091E"/>
    <w:rsid w:val="003E5D64"/>
    <w:rsid w:val="003E7868"/>
    <w:rsid w:val="00403149"/>
    <w:rsid w:val="004037EF"/>
    <w:rsid w:val="00405BAD"/>
    <w:rsid w:val="004113D8"/>
    <w:rsid w:val="00416463"/>
    <w:rsid w:val="00423827"/>
    <w:rsid w:val="00437B8B"/>
    <w:rsid w:val="004463B0"/>
    <w:rsid w:val="004570B8"/>
    <w:rsid w:val="00465113"/>
    <w:rsid w:val="00467F3F"/>
    <w:rsid w:val="004727C2"/>
    <w:rsid w:val="00476144"/>
    <w:rsid w:val="004915EA"/>
    <w:rsid w:val="004A4493"/>
    <w:rsid w:val="004B6346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1911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30D0"/>
    <w:rsid w:val="005E6E43"/>
    <w:rsid w:val="005F4455"/>
    <w:rsid w:val="006104FF"/>
    <w:rsid w:val="00614B7C"/>
    <w:rsid w:val="0062239B"/>
    <w:rsid w:val="00625B8A"/>
    <w:rsid w:val="00637F84"/>
    <w:rsid w:val="00644D4E"/>
    <w:rsid w:val="00646B93"/>
    <w:rsid w:val="00646D01"/>
    <w:rsid w:val="00663536"/>
    <w:rsid w:val="006648D4"/>
    <w:rsid w:val="00673F18"/>
    <w:rsid w:val="00676CEB"/>
    <w:rsid w:val="00683A86"/>
    <w:rsid w:val="0069300B"/>
    <w:rsid w:val="006A4C72"/>
    <w:rsid w:val="006D3A54"/>
    <w:rsid w:val="006D65F8"/>
    <w:rsid w:val="006F4D23"/>
    <w:rsid w:val="007175B9"/>
    <w:rsid w:val="007215A9"/>
    <w:rsid w:val="007253E8"/>
    <w:rsid w:val="00734D43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49D1"/>
    <w:rsid w:val="007C0E0E"/>
    <w:rsid w:val="007C153D"/>
    <w:rsid w:val="007C333C"/>
    <w:rsid w:val="007C34A8"/>
    <w:rsid w:val="007E7052"/>
    <w:rsid w:val="007F71A4"/>
    <w:rsid w:val="008030EE"/>
    <w:rsid w:val="00806105"/>
    <w:rsid w:val="00812148"/>
    <w:rsid w:val="00814B43"/>
    <w:rsid w:val="00814FA5"/>
    <w:rsid w:val="0083016A"/>
    <w:rsid w:val="00846AAE"/>
    <w:rsid w:val="008629CB"/>
    <w:rsid w:val="008635B9"/>
    <w:rsid w:val="00867081"/>
    <w:rsid w:val="0088439E"/>
    <w:rsid w:val="008978E8"/>
    <w:rsid w:val="008A02C4"/>
    <w:rsid w:val="008A49A0"/>
    <w:rsid w:val="008A6538"/>
    <w:rsid w:val="008D4FC8"/>
    <w:rsid w:val="008D5A80"/>
    <w:rsid w:val="008E1176"/>
    <w:rsid w:val="008E5483"/>
    <w:rsid w:val="008E762C"/>
    <w:rsid w:val="008F4532"/>
    <w:rsid w:val="008F580A"/>
    <w:rsid w:val="00933CCA"/>
    <w:rsid w:val="0093795C"/>
    <w:rsid w:val="009411E8"/>
    <w:rsid w:val="009467DD"/>
    <w:rsid w:val="00952C89"/>
    <w:rsid w:val="009540F4"/>
    <w:rsid w:val="00956B75"/>
    <w:rsid w:val="00965773"/>
    <w:rsid w:val="009872C2"/>
    <w:rsid w:val="009918BB"/>
    <w:rsid w:val="009931F7"/>
    <w:rsid w:val="00994768"/>
    <w:rsid w:val="009A3F4C"/>
    <w:rsid w:val="009B4952"/>
    <w:rsid w:val="009C63EE"/>
    <w:rsid w:val="009D0878"/>
    <w:rsid w:val="009D27D2"/>
    <w:rsid w:val="009D449D"/>
    <w:rsid w:val="009D6592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7F73"/>
    <w:rsid w:val="00B112B1"/>
    <w:rsid w:val="00B1221A"/>
    <w:rsid w:val="00B20408"/>
    <w:rsid w:val="00B204FE"/>
    <w:rsid w:val="00B20933"/>
    <w:rsid w:val="00B25746"/>
    <w:rsid w:val="00B460FD"/>
    <w:rsid w:val="00B47E1E"/>
    <w:rsid w:val="00B5050C"/>
    <w:rsid w:val="00B54661"/>
    <w:rsid w:val="00B55487"/>
    <w:rsid w:val="00B57B8D"/>
    <w:rsid w:val="00B762F6"/>
    <w:rsid w:val="00B763B5"/>
    <w:rsid w:val="00B77FB3"/>
    <w:rsid w:val="00B90654"/>
    <w:rsid w:val="00B91175"/>
    <w:rsid w:val="00B93A24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835B2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2523"/>
    <w:rsid w:val="00DB0B61"/>
    <w:rsid w:val="00DB1455"/>
    <w:rsid w:val="00DB426C"/>
    <w:rsid w:val="00DD2D34"/>
    <w:rsid w:val="00DD467E"/>
    <w:rsid w:val="00DE136D"/>
    <w:rsid w:val="00DE2001"/>
    <w:rsid w:val="00DE4136"/>
    <w:rsid w:val="00DE4367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245"/>
    <w:rsid w:val="00E46808"/>
    <w:rsid w:val="00E5521B"/>
    <w:rsid w:val="00E574B2"/>
    <w:rsid w:val="00E61D86"/>
    <w:rsid w:val="00E61FB1"/>
    <w:rsid w:val="00E63862"/>
    <w:rsid w:val="00E645EA"/>
    <w:rsid w:val="00E665C1"/>
    <w:rsid w:val="00E72DA3"/>
    <w:rsid w:val="00E84641"/>
    <w:rsid w:val="00E97BD9"/>
    <w:rsid w:val="00EE0848"/>
    <w:rsid w:val="00F03B1E"/>
    <w:rsid w:val="00F03F2C"/>
    <w:rsid w:val="00F1202D"/>
    <w:rsid w:val="00F13EA0"/>
    <w:rsid w:val="00F217AB"/>
    <w:rsid w:val="00F35A06"/>
    <w:rsid w:val="00F435D3"/>
    <w:rsid w:val="00F46425"/>
    <w:rsid w:val="00F5078D"/>
    <w:rsid w:val="00F534FB"/>
    <w:rsid w:val="00F56FFE"/>
    <w:rsid w:val="00F85B7E"/>
    <w:rsid w:val="00F904FC"/>
    <w:rsid w:val="00F935BF"/>
    <w:rsid w:val="00F94EB5"/>
    <w:rsid w:val="00FA4359"/>
    <w:rsid w:val="00FA4C84"/>
    <w:rsid w:val="00FB0F18"/>
    <w:rsid w:val="00FB64EE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572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B20933"/>
    <w:rPr>
      <w:color w:val="886288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0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aurav0909-max.github.io/palindrome-cheker-j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gaurav0909-max/py-youtube-downoade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m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056162355149A0B1A7C2B9762CE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7E902-D3FA-48D4-87F7-69D8B67A3F70}"/>
      </w:docPartPr>
      <w:docPartBody>
        <w:p w:rsidR="00187056" w:rsidRDefault="00BC2496">
          <w:pPr>
            <w:pStyle w:val="E5056162355149A0B1A7C2B9762CE7CF"/>
          </w:pPr>
          <w:r w:rsidRPr="009D0878">
            <w:t>Address</w:t>
          </w:r>
        </w:p>
      </w:docPartBody>
    </w:docPart>
    <w:docPart>
      <w:docPartPr>
        <w:name w:val="90EAE11EA123421F877E998C0592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2ADC7-8F12-44F4-B801-D2638A7C8F0A}"/>
      </w:docPartPr>
      <w:docPartBody>
        <w:p w:rsidR="00187056" w:rsidRDefault="00BC2496">
          <w:pPr>
            <w:pStyle w:val="90EAE11EA123421F877E998C0592A6C9"/>
          </w:pPr>
          <w:r w:rsidRPr="009D0878">
            <w:t>Phone</w:t>
          </w:r>
        </w:p>
      </w:docPartBody>
    </w:docPart>
    <w:docPart>
      <w:docPartPr>
        <w:name w:val="178A0DC5B49341C29E9CF16E2A4C4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564CE-D135-4679-87DA-C0EBC6CC22FA}"/>
      </w:docPartPr>
      <w:docPartBody>
        <w:p w:rsidR="00187056" w:rsidRDefault="00BC2496">
          <w:pPr>
            <w:pStyle w:val="178A0DC5B49341C29E9CF16E2A4C49C9"/>
          </w:pPr>
          <w:r w:rsidRPr="009D0878">
            <w:t>Email</w:t>
          </w:r>
        </w:p>
      </w:docPartBody>
    </w:docPart>
    <w:docPart>
      <w:docPartPr>
        <w:name w:val="86BC6A11E9FF48218D572594D5F48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A65E6-B05E-49AF-AD30-85B3E449BDEA}"/>
      </w:docPartPr>
      <w:docPartBody>
        <w:p w:rsidR="00187056" w:rsidRDefault="00BC2496">
          <w:pPr>
            <w:pStyle w:val="86BC6A11E9FF48218D572594D5F48FE5"/>
          </w:pPr>
          <w:r w:rsidRPr="00D85CA4">
            <w:t>Objective</w:t>
          </w:r>
        </w:p>
      </w:docPartBody>
    </w:docPart>
    <w:docPart>
      <w:docPartPr>
        <w:name w:val="830EFF2454AE45549CEE22353D7B3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CA6D3-F059-46C1-A4AB-9AD6169A2A42}"/>
      </w:docPartPr>
      <w:docPartBody>
        <w:p w:rsidR="00187056" w:rsidRDefault="00BC2496">
          <w:pPr>
            <w:pStyle w:val="830EFF2454AE45549CEE22353D7B3123"/>
          </w:pPr>
          <w:r w:rsidRPr="00565B06">
            <w:t>Education</w:t>
          </w:r>
        </w:p>
      </w:docPartBody>
    </w:docPart>
    <w:docPart>
      <w:docPartPr>
        <w:name w:val="AFAEAFF303EA41E78B3B14E377A7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AB698-4659-41ED-BDB3-ACFFCD844D12}"/>
      </w:docPartPr>
      <w:docPartBody>
        <w:p w:rsidR="00187056" w:rsidRDefault="00BC2496">
          <w:pPr>
            <w:pStyle w:val="AFAEAFF303EA41E78B3B14E377A7A2ED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altName w:val="Cambria Math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96"/>
    <w:rsid w:val="00187056"/>
    <w:rsid w:val="004F01D9"/>
    <w:rsid w:val="00504E6B"/>
    <w:rsid w:val="005A73DC"/>
    <w:rsid w:val="005C3971"/>
    <w:rsid w:val="00803ACB"/>
    <w:rsid w:val="0090626C"/>
    <w:rsid w:val="00991EBC"/>
    <w:rsid w:val="00994BA5"/>
    <w:rsid w:val="00BC2496"/>
    <w:rsid w:val="00F270BD"/>
    <w:rsid w:val="00F44940"/>
    <w:rsid w:val="00F71D5F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056162355149A0B1A7C2B9762CE7CF">
    <w:name w:val="E5056162355149A0B1A7C2B9762CE7CF"/>
  </w:style>
  <w:style w:type="paragraph" w:customStyle="1" w:styleId="90EAE11EA123421F877E998C0592A6C9">
    <w:name w:val="90EAE11EA123421F877E998C0592A6C9"/>
  </w:style>
  <w:style w:type="paragraph" w:customStyle="1" w:styleId="178A0DC5B49341C29E9CF16E2A4C49C9">
    <w:name w:val="178A0DC5B49341C29E9CF16E2A4C49C9"/>
  </w:style>
  <w:style w:type="paragraph" w:customStyle="1" w:styleId="86BC6A11E9FF48218D572594D5F48FE5">
    <w:name w:val="86BC6A11E9FF48218D572594D5F48FE5"/>
  </w:style>
  <w:style w:type="paragraph" w:customStyle="1" w:styleId="830EFF2454AE45549CEE22353D7B3123">
    <w:name w:val="830EFF2454AE45549CEE22353D7B312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FAEAFF303EA41E78B3B14E377A7A2ED">
    <w:name w:val="AFAEAFF303EA41E78B3B14E377A7A2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Mehsana</CompanyAddress>
  <CompanyPhone>+91 91066 51984</CompanyPhone>
  <CompanyFax/>
  <CompanyEmail>Gp627853@gmail.com               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8C422CDA-7968-4BAE-9557-F2EFBBA0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linkedin.com/in/jaimikchauhan64</cp:keywords>
  <dc:description/>
  <cp:lastModifiedBy/>
  <cp:revision>1</cp:revision>
  <dcterms:created xsi:type="dcterms:W3CDTF">2022-07-05T11:57:00Z</dcterms:created>
  <dcterms:modified xsi:type="dcterms:W3CDTF">2022-07-05T17:07:00Z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